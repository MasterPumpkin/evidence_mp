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B10A6" w14:textId="77777777" w:rsidR="00074956" w:rsidRPr="00D06812" w:rsidRDefault="00074956" w:rsidP="00813475">
      <w:pPr>
        <w:pStyle w:val="Normlnweb"/>
        <w:tabs>
          <w:tab w:val="center" w:pos="5967"/>
        </w:tabs>
        <w:spacing w:before="0" w:beforeAutospacing="0" w:after="0" w:afterAutospacing="0" w:line="402" w:lineRule="exact"/>
        <w:rPr>
          <w:sz w:val="21"/>
          <w:szCs w:val="21"/>
        </w:rPr>
      </w:pPr>
      <w:r w:rsidRPr="00D06812">
        <w:rPr>
          <w:rStyle w:val="x41"/>
          <w:sz w:val="28"/>
          <w:szCs w:val="28"/>
        </w:rPr>
        <w:t>ZADÁNÍ MATURITNÍ PRÁCE S OBHAJOBOU PŘED ZKUŠEBNÍ KOMISÍ</w:t>
      </w:r>
    </w:p>
    <w:p w14:paraId="235A94B6" w14:textId="2A16E8A0" w:rsidR="00074956" w:rsidRPr="00D06812" w:rsidRDefault="00813475" w:rsidP="00813475">
      <w:pPr>
        <w:pStyle w:val="Normlnweb"/>
        <w:tabs>
          <w:tab w:val="left" w:pos="1047"/>
        </w:tabs>
        <w:spacing w:before="21" w:beforeAutospacing="0" w:after="0" w:afterAutospacing="0" w:line="332" w:lineRule="exact"/>
        <w:rPr>
          <w:sz w:val="21"/>
          <w:szCs w:val="21"/>
        </w:rPr>
      </w:pPr>
      <w:r>
        <w:rPr>
          <w:rStyle w:val="x51"/>
          <w:sz w:val="22"/>
          <w:szCs w:val="22"/>
        </w:rPr>
        <w:t>S</w:t>
      </w:r>
      <w:r w:rsidR="00074956" w:rsidRPr="00D06812">
        <w:rPr>
          <w:rStyle w:val="x51"/>
          <w:sz w:val="22"/>
          <w:szCs w:val="22"/>
        </w:rPr>
        <w:t xml:space="preserve">tudijní obor: </w:t>
      </w:r>
      <w:r w:rsidR="00504404">
        <w:rPr>
          <w:rStyle w:val="x51"/>
          <w:sz w:val="22"/>
          <w:szCs w:val="22"/>
        </w:rPr>
        <w:t>18</w:t>
      </w:r>
      <w:r w:rsidR="00074956" w:rsidRPr="00D06812">
        <w:rPr>
          <w:rStyle w:val="x51"/>
          <w:sz w:val="22"/>
          <w:szCs w:val="22"/>
        </w:rPr>
        <w:t>-</w:t>
      </w:r>
      <w:r w:rsidR="00504404">
        <w:rPr>
          <w:rStyle w:val="x51"/>
          <w:sz w:val="22"/>
          <w:szCs w:val="22"/>
        </w:rPr>
        <w:t>20</w:t>
      </w:r>
      <w:r w:rsidR="00074956" w:rsidRPr="00D06812">
        <w:rPr>
          <w:rStyle w:val="x51"/>
          <w:sz w:val="22"/>
          <w:szCs w:val="22"/>
        </w:rPr>
        <w:t xml:space="preserve">-M/01 </w:t>
      </w:r>
      <w:r w:rsidR="00504404">
        <w:rPr>
          <w:rStyle w:val="x51"/>
          <w:sz w:val="22"/>
          <w:szCs w:val="22"/>
        </w:rPr>
        <w:t>INFORMAČNÍ TECHNOLOGIE</w:t>
      </w:r>
    </w:p>
    <w:p w14:paraId="6507CCE0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774BA781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2C6602EA" w14:textId="77777777" w:rsidR="00D06812" w:rsidRDefault="00D06812">
      <w:pPr>
        <w:pStyle w:val="Normlnweb"/>
        <w:spacing w:before="0" w:beforeAutospacing="0" w:after="0" w:afterAutospacing="0" w:line="225" w:lineRule="exact"/>
      </w:pPr>
    </w:p>
    <w:p w14:paraId="608A9902" w14:textId="77777777" w:rsidR="00074956" w:rsidRDefault="00074956">
      <w:pPr>
        <w:pStyle w:val="Normlnweb"/>
        <w:spacing w:before="0" w:beforeAutospacing="0" w:after="0" w:afterAutospacing="0" w:line="225" w:lineRule="exact"/>
      </w:pPr>
      <w:r>
        <w:t> </w:t>
      </w:r>
    </w:p>
    <w:p w14:paraId="401CBEF0" w14:textId="617A1C5C" w:rsidR="00D06812" w:rsidRPr="00B603CD" w:rsidRDefault="00813475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201"/>
          <w:lang w:val="en-US"/>
        </w:rPr>
      </w:pPr>
      <w:r>
        <w:rPr>
          <w:rStyle w:val="x61"/>
        </w:rPr>
        <w:t>Jméno s</w:t>
      </w:r>
      <w:r w:rsidR="00074956">
        <w:rPr>
          <w:rStyle w:val="x61"/>
        </w:rPr>
        <w:t>tudent</w:t>
      </w:r>
      <w:r>
        <w:rPr>
          <w:rStyle w:val="x61"/>
        </w:rPr>
        <w:t>a</w:t>
      </w:r>
      <w:r w:rsidR="00074956">
        <w:rPr>
          <w:rStyle w:val="x61"/>
        </w:rPr>
        <w:t>:</w:t>
      </w:r>
      <w:r w:rsidR="00B603CD">
        <w:rPr>
          <w:rStyle w:val="x61"/>
        </w:rPr>
        <w:tab/>
      </w:r>
      <w:proofErr w:type="gramStart"/>
      <w:r w:rsidR="00B603CD">
        <w:rPr>
          <w:rStyle w:val="x61"/>
        </w:rPr>
        <w:t xml:space="preserve">{{ </w:t>
      </w:r>
      <w:proofErr w:type="spellStart"/>
      <w:r w:rsidR="00B603CD">
        <w:rPr>
          <w:rStyle w:val="x61"/>
        </w:rPr>
        <w:t>student</w:t>
      </w:r>
      <w:proofErr w:type="gramEnd"/>
      <w:r w:rsidR="00B603CD">
        <w:rPr>
          <w:rStyle w:val="x61"/>
        </w:rPr>
        <w:t>_name</w:t>
      </w:r>
      <w:proofErr w:type="spellEnd"/>
      <w:r w:rsidR="00B603CD">
        <w:rPr>
          <w:rStyle w:val="x61"/>
        </w:rPr>
        <w:t xml:space="preserve"> }}</w:t>
      </w:r>
      <w:r w:rsidR="00074956">
        <w:tab/>
      </w:r>
    </w:p>
    <w:p w14:paraId="29D5D588" w14:textId="0ABDF0A5" w:rsidR="00D06812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91"/>
        </w:rPr>
      </w:pPr>
      <w:r>
        <w:rPr>
          <w:rStyle w:val="x71"/>
        </w:rPr>
        <w:t>Třída:</w:t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r w:rsidR="00B603CD">
        <w:rPr>
          <w:rStyle w:val="x71"/>
        </w:rPr>
        <w:tab/>
      </w:r>
      <w:proofErr w:type="gramStart"/>
      <w:r w:rsidR="00B603CD">
        <w:rPr>
          <w:rStyle w:val="x71"/>
        </w:rPr>
        <w:t xml:space="preserve">{{ </w:t>
      </w:r>
      <w:proofErr w:type="spellStart"/>
      <w:r w:rsidR="00B603CD">
        <w:rPr>
          <w:rStyle w:val="x71"/>
        </w:rPr>
        <w:t>class</w:t>
      </w:r>
      <w:proofErr w:type="gramEnd"/>
      <w:r w:rsidR="00B603CD">
        <w:rPr>
          <w:rStyle w:val="x71"/>
        </w:rPr>
        <w:t>_name</w:t>
      </w:r>
      <w:proofErr w:type="spellEnd"/>
      <w:r w:rsidR="00B603CD">
        <w:rPr>
          <w:rStyle w:val="x71"/>
        </w:rPr>
        <w:t xml:space="preserve"> }}</w:t>
      </w:r>
      <w:r>
        <w:tab/>
      </w:r>
      <w:r w:rsidR="00813475">
        <w:tab/>
      </w:r>
    </w:p>
    <w:p w14:paraId="0B6D7BCE" w14:textId="53D20FC6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81"/>
        </w:rPr>
      </w:pPr>
      <w:r w:rsidRPr="4E2C5EEB">
        <w:rPr>
          <w:rStyle w:val="x81"/>
        </w:rPr>
        <w:t>Školní rok:</w:t>
      </w:r>
      <w:r>
        <w:tab/>
      </w:r>
      <w:r w:rsidR="00482863">
        <w:tab/>
      </w:r>
      <w:r w:rsidR="00482863">
        <w:tab/>
      </w:r>
      <w:proofErr w:type="gramStart"/>
      <w:r w:rsidR="00B603CD">
        <w:rPr>
          <w:rStyle w:val="x181"/>
        </w:rPr>
        <w:t xml:space="preserve">{{ </w:t>
      </w:r>
      <w:proofErr w:type="spellStart"/>
      <w:r w:rsidR="00B603CD">
        <w:rPr>
          <w:rStyle w:val="x181"/>
        </w:rPr>
        <w:t>school</w:t>
      </w:r>
      <w:proofErr w:type="gramEnd"/>
      <w:r w:rsidR="00B603CD">
        <w:rPr>
          <w:rStyle w:val="x181"/>
        </w:rPr>
        <w:t>_year</w:t>
      </w:r>
      <w:proofErr w:type="spellEnd"/>
      <w:r w:rsidR="00B603CD">
        <w:rPr>
          <w:rStyle w:val="x181"/>
        </w:rPr>
        <w:t xml:space="preserve"> }}</w:t>
      </w:r>
    </w:p>
    <w:p w14:paraId="02334690" w14:textId="77777777" w:rsidR="00D06812" w:rsidRDefault="00D06812" w:rsidP="00D06812">
      <w:pPr>
        <w:pStyle w:val="Normlnweb"/>
        <w:tabs>
          <w:tab w:val="left" w:pos="3828"/>
        </w:tabs>
        <w:spacing w:before="123" w:beforeAutospacing="0" w:after="0" w:afterAutospacing="0" w:line="332" w:lineRule="exact"/>
      </w:pPr>
    </w:p>
    <w:p w14:paraId="0426A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91"/>
        </w:rPr>
      </w:pPr>
      <w:r>
        <w:rPr>
          <w:rStyle w:val="x91"/>
        </w:rPr>
        <w:tab/>
      </w:r>
    </w:p>
    <w:p w14:paraId="593BD909" w14:textId="77777777" w:rsidR="00813475" w:rsidRDefault="00D06812" w:rsidP="00813475">
      <w:pPr>
        <w:pStyle w:val="Normlnweb"/>
        <w:tabs>
          <w:tab w:val="left" w:pos="1276"/>
        </w:tabs>
        <w:spacing w:before="0" w:beforeAutospacing="0" w:after="0" w:afterAutospacing="0"/>
        <w:contextualSpacing/>
        <w:rPr>
          <w:rStyle w:val="x91"/>
        </w:rPr>
      </w:pPr>
      <w:r>
        <w:rPr>
          <w:rStyle w:val="x91"/>
        </w:rPr>
        <w:t>Číslo tématu:</w:t>
      </w:r>
    </w:p>
    <w:p w14:paraId="3BC392C4" w14:textId="286A87A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  <w:r>
        <w:rPr>
          <w:rStyle w:val="x91"/>
        </w:rPr>
        <w:t xml:space="preserve">Název </w:t>
      </w:r>
      <w:proofErr w:type="gramStart"/>
      <w:r>
        <w:rPr>
          <w:rStyle w:val="x91"/>
        </w:rPr>
        <w:t>t</w:t>
      </w:r>
      <w:r w:rsidR="00074956">
        <w:rPr>
          <w:rStyle w:val="x91"/>
        </w:rPr>
        <w:t>éma</w:t>
      </w:r>
      <w:r>
        <w:rPr>
          <w:rStyle w:val="x91"/>
        </w:rPr>
        <w:t>tu</w:t>
      </w:r>
      <w:r w:rsidR="00074956">
        <w:rPr>
          <w:rStyle w:val="x91"/>
        </w:rPr>
        <w:t>:</w:t>
      </w:r>
      <w:r w:rsidR="00B603CD">
        <w:rPr>
          <w:rStyle w:val="x91"/>
        </w:rPr>
        <w:t xml:space="preserve">  {</w:t>
      </w:r>
      <w:proofErr w:type="gramEnd"/>
      <w:r w:rsidR="00B603CD">
        <w:rPr>
          <w:rStyle w:val="x91"/>
        </w:rPr>
        <w:t xml:space="preserve">{ </w:t>
      </w:r>
      <w:proofErr w:type="spellStart"/>
      <w:r w:rsidR="00B603CD">
        <w:rPr>
          <w:rStyle w:val="x91"/>
        </w:rPr>
        <w:t>project_title</w:t>
      </w:r>
      <w:proofErr w:type="spellEnd"/>
      <w:r w:rsidR="00B603CD">
        <w:rPr>
          <w:rStyle w:val="x91"/>
        </w:rPr>
        <w:t xml:space="preserve"> }}</w:t>
      </w:r>
      <w:r w:rsidR="00074956">
        <w:tab/>
      </w:r>
      <w:r w:rsidR="00B603CD">
        <w:t xml:space="preserve">  </w:t>
      </w:r>
    </w:p>
    <w:p w14:paraId="58E2306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01"/>
        </w:rPr>
      </w:pPr>
    </w:p>
    <w:p w14:paraId="78670EDE" w14:textId="14DC43AC" w:rsidR="0081347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  <w:r>
        <w:rPr>
          <w:rStyle w:val="x111"/>
        </w:rPr>
        <w:t>Cíl práce s vymezením konkrétních úkolů:</w:t>
      </w:r>
    </w:p>
    <w:p w14:paraId="24B250BD" w14:textId="77EDC4AB" w:rsidR="00D06812" w:rsidRPr="00813475" w:rsidRDefault="000F6D68" w:rsidP="00813475">
      <w:pPr>
        <w:pStyle w:val="Normlnweb"/>
        <w:tabs>
          <w:tab w:val="left" w:pos="1276"/>
        </w:tabs>
        <w:spacing w:before="0" w:beforeAutospacing="0" w:after="0" w:afterAutospacing="0"/>
        <w:rPr>
          <w:rStyle w:val="x111"/>
          <w:i/>
          <w:iCs/>
          <w:sz w:val="18"/>
          <w:szCs w:val="18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3C0E" wp14:editId="6A6F1659">
                <wp:simplePos x="0" y="0"/>
                <wp:positionH relativeFrom="column">
                  <wp:posOffset>-93669</wp:posOffset>
                </wp:positionH>
                <wp:positionV relativeFrom="paragraph">
                  <wp:posOffset>172062</wp:posOffset>
                </wp:positionV>
                <wp:extent cx="6147082" cy="2548890"/>
                <wp:effectExtent l="0" t="0" r="0" b="3810"/>
                <wp:wrapNone/>
                <wp:docPr id="875160675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7082" cy="2548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F4A2C2" w14:textId="77777777" w:rsidR="00FB473C" w:rsidRDefault="00FB473C" w:rsidP="00FB473C">
                            <w:pPr>
                              <w:pStyle w:val="Normlnweb"/>
                              <w:tabs>
                                <w:tab w:val="left" w:pos="1276"/>
                              </w:tabs>
                              <w:spacing w:before="123" w:beforeAutospacing="0" w:after="0" w:afterAutospacing="0" w:line="332" w:lineRule="exact"/>
                              <w:rPr>
                                <w:rStyle w:val="x111"/>
                              </w:rPr>
                            </w:pPr>
                            <w:proofErr w:type="gramStart"/>
                            <w:r>
                              <w:rPr>
                                <w:rStyle w:val="x111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Style w:val="x111"/>
                              </w:rPr>
                              <w:t>assignment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x111"/>
                              </w:rPr>
                              <w:t xml:space="preserve"> }}</w:t>
                            </w:r>
                          </w:p>
                          <w:p w14:paraId="5B3FAF4C" w14:textId="77777777" w:rsidR="00FB473C" w:rsidRDefault="00FB4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23C0E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margin-left:-7.4pt;margin-top:13.55pt;width:484pt;height:20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" fillcolor="white [3201]" stroked="f" strokeweight=".5pt">
                <v:textbox>
                  <w:txbxContent>
                    <w:p w14:paraId="1FF4A2C2" w14:textId="77777777" w:rsidR="00FB473C" w:rsidRDefault="00FB473C" w:rsidP="00FB473C">
                      <w:pPr>
                        <w:pStyle w:val="Normlnweb"/>
                        <w:tabs>
                          <w:tab w:val="left" w:pos="1276"/>
                        </w:tabs>
                        <w:spacing w:before="123" w:beforeAutospacing="0" w:after="0" w:afterAutospacing="0" w:line="332" w:lineRule="exact"/>
                        <w:rPr>
                          <w:rStyle w:val="x111"/>
                        </w:rPr>
                      </w:pPr>
                      <w:proofErr w:type="gramStart"/>
                      <w:r>
                        <w:rPr>
                          <w:rStyle w:val="x111"/>
                        </w:rPr>
                        <w:t xml:space="preserve">{{ </w:t>
                      </w:r>
                      <w:proofErr w:type="spellStart"/>
                      <w:r>
                        <w:rPr>
                          <w:rStyle w:val="x111"/>
                        </w:rPr>
                        <w:t>assignment</w:t>
                      </w:r>
                      <w:proofErr w:type="spellEnd"/>
                      <w:proofErr w:type="gramEnd"/>
                      <w:r>
                        <w:rPr>
                          <w:rStyle w:val="x111"/>
                        </w:rPr>
                        <w:t xml:space="preserve"> }}</w:t>
                      </w:r>
                    </w:p>
                    <w:p w14:paraId="5B3FAF4C" w14:textId="77777777" w:rsidR="00FB473C" w:rsidRDefault="00FB473C"/>
                  </w:txbxContent>
                </v:textbox>
              </v:shape>
            </w:pict>
          </mc:Fallback>
        </mc:AlternateContent>
      </w:r>
      <w:r w:rsidR="00813475" w:rsidRPr="00813475">
        <w:rPr>
          <w:rStyle w:val="x111"/>
          <w:i/>
          <w:iCs/>
          <w:sz w:val="18"/>
          <w:szCs w:val="18"/>
        </w:rPr>
        <w:t>(pro delší zadání přidejte zvláštní list)</w:t>
      </w:r>
    </w:p>
    <w:p w14:paraId="2CB296AB" w14:textId="418DCC92" w:rsidR="00FB473C" w:rsidRDefault="00FB473C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674FCCD" w14:textId="02FA02BE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113067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7DEB11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4F065D8C" w14:textId="77777777" w:rsidR="00F236D5" w:rsidRDefault="00F236D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11EC9DDD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3D70E075" w14:textId="77777777" w:rsidR="00813475" w:rsidRDefault="00813475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E5FB2AF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856B6A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11"/>
        </w:rPr>
      </w:pPr>
    </w:p>
    <w:p w14:paraId="21AAA8D2" w14:textId="79CDCDE3" w:rsidR="00D06812" w:rsidRDefault="00074956" w:rsidP="4E2C5EEB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51"/>
        </w:rPr>
      </w:pPr>
      <w:r w:rsidRPr="0D530054">
        <w:rPr>
          <w:rStyle w:val="x121"/>
        </w:rPr>
        <w:t>Zadání schváleno dne: 30. 9. 202</w:t>
      </w:r>
      <w:r w:rsidR="24E81185" w:rsidRPr="0D530054">
        <w:rPr>
          <w:rStyle w:val="x121"/>
        </w:rPr>
        <w:t>4</w:t>
      </w:r>
      <w:r>
        <w:br/>
      </w:r>
      <w:r w:rsidRPr="0D530054">
        <w:rPr>
          <w:rStyle w:val="x151"/>
        </w:rPr>
        <w:t>Termín dokončení práce a předání výstupů vedoucímu práce: 31. 3. 202</w:t>
      </w:r>
      <w:r w:rsidR="3C67FBBC" w:rsidRPr="0D530054">
        <w:rPr>
          <w:rStyle w:val="x151"/>
        </w:rPr>
        <w:t>5</w:t>
      </w:r>
    </w:p>
    <w:p w14:paraId="2B1B4CF1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51638C6C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730EE106" w14:textId="77777777" w:rsidR="00D06812" w:rsidRDefault="00074956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41"/>
        </w:rPr>
      </w:pPr>
      <w:r>
        <w:rPr>
          <w:rStyle w:val="x131"/>
        </w:rPr>
        <w:t>Vedoucí práce</w:t>
      </w:r>
      <w:r w:rsidR="00D06812">
        <w:rPr>
          <w:rStyle w:val="x131"/>
        </w:rPr>
        <w:t>:</w:t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D06812">
        <w:rPr>
          <w:rStyle w:val="x131"/>
        </w:rPr>
        <w:tab/>
      </w:r>
      <w:r w:rsidR="00813475">
        <w:rPr>
          <w:rStyle w:val="x131"/>
        </w:rPr>
        <w:tab/>
      </w:r>
      <w:r w:rsidR="00D06812">
        <w:rPr>
          <w:rStyle w:val="x141"/>
        </w:rPr>
        <w:t>_______________________________</w:t>
      </w:r>
    </w:p>
    <w:p w14:paraId="1CDBA28F" w14:textId="3CD2877C" w:rsidR="00D06812" w:rsidRPr="003274BD" w:rsidRDefault="003274BD" w:rsidP="003274BD">
      <w:pPr>
        <w:pStyle w:val="Normlnweb"/>
        <w:tabs>
          <w:tab w:val="left" w:pos="1276"/>
        </w:tabs>
        <w:spacing w:before="123" w:beforeAutospacing="0" w:after="0" w:afterAutospacing="0" w:line="332" w:lineRule="exact"/>
        <w:jc w:val="right"/>
        <w:rPr>
          <w:rStyle w:val="x131"/>
          <w:lang w:val="en-US"/>
        </w:rPr>
      </w:pPr>
      <w:proofErr w:type="gramStart"/>
      <w:r>
        <w:rPr>
          <w:rStyle w:val="x131"/>
          <w:lang w:val="en-US"/>
        </w:rPr>
        <w:t>{{ leader</w:t>
      </w:r>
      <w:proofErr w:type="gramEnd"/>
      <w:r>
        <w:rPr>
          <w:rStyle w:val="x131"/>
          <w:lang w:val="en-US"/>
        </w:rPr>
        <w:t xml:space="preserve"> }}</w:t>
      </w:r>
    </w:p>
    <w:p w14:paraId="30F819B2" w14:textId="77777777" w:rsidR="00D06812" w:rsidRDefault="00D06812" w:rsidP="00D06812">
      <w:pPr>
        <w:pStyle w:val="Normlnweb"/>
        <w:tabs>
          <w:tab w:val="left" w:pos="1276"/>
        </w:tabs>
        <w:spacing w:before="123" w:beforeAutospacing="0" w:after="0" w:afterAutospacing="0" w:line="332" w:lineRule="exact"/>
        <w:rPr>
          <w:rStyle w:val="x131"/>
        </w:rPr>
      </w:pPr>
    </w:p>
    <w:p w14:paraId="38FEA206" w14:textId="77777777" w:rsidR="00074956" w:rsidRPr="00813475" w:rsidRDefault="00074956" w:rsidP="00813475">
      <w:pPr>
        <w:pStyle w:val="Normlnweb"/>
        <w:tabs>
          <w:tab w:val="left" w:pos="1276"/>
        </w:tabs>
        <w:spacing w:before="123" w:beforeAutospacing="0" w:after="0" w:afterAutospacing="0" w:line="332" w:lineRule="exact"/>
        <w:ind w:left="2880" w:hanging="2880"/>
        <w:jc w:val="right"/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</w:pPr>
      <w:r>
        <w:rPr>
          <w:rStyle w:val="x141"/>
        </w:rPr>
        <w:t>Ředitel školy:</w:t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</w:r>
      <w:r w:rsidR="00D06812">
        <w:rPr>
          <w:rStyle w:val="x141"/>
        </w:rPr>
        <w:tab/>
        <w:t>_______________________________</w:t>
      </w:r>
      <w:r w:rsidR="00D06812">
        <w:rPr>
          <w:rStyle w:val="x141"/>
        </w:rPr>
        <w:br/>
      </w:r>
      <w:r w:rsidRPr="00813475">
        <w:rPr>
          <w:rStyle w:val="x171"/>
          <w:i w:val="0"/>
          <w:iCs w:val="0"/>
        </w:rPr>
        <w:t>Ing. Josef Treml</w:t>
      </w:r>
    </w:p>
    <w:sectPr w:rsidR="00074956" w:rsidRPr="00813475" w:rsidSect="00C31A62">
      <w:headerReference w:type="default" r:id="rId9"/>
      <w:pgSz w:w="11905" w:h="16838"/>
      <w:pgMar w:top="2266" w:right="830" w:bottom="580" w:left="15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C64FC" w14:textId="77777777" w:rsidR="004D42DE" w:rsidRDefault="004D42DE" w:rsidP="00D06812">
      <w:r>
        <w:separator/>
      </w:r>
    </w:p>
  </w:endnote>
  <w:endnote w:type="continuationSeparator" w:id="0">
    <w:p w14:paraId="42048CB1" w14:textId="77777777" w:rsidR="004D42DE" w:rsidRDefault="004D42DE" w:rsidP="00D0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004DD9" w14:textId="77777777" w:rsidR="004D42DE" w:rsidRDefault="004D42DE" w:rsidP="00D06812">
      <w:r>
        <w:separator/>
      </w:r>
    </w:p>
  </w:footnote>
  <w:footnote w:type="continuationSeparator" w:id="0">
    <w:p w14:paraId="0F28D3EB" w14:textId="77777777" w:rsidR="004D42DE" w:rsidRDefault="004D42DE" w:rsidP="00D068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7C548" w14:textId="77777777" w:rsidR="00D06812" w:rsidRDefault="00D06812">
    <w:pPr>
      <w:pStyle w:val="Zhlav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6A2F96" wp14:editId="79B07617">
          <wp:simplePos x="0" y="0"/>
          <wp:positionH relativeFrom="column">
            <wp:posOffset>-232610</wp:posOffset>
          </wp:positionH>
          <wp:positionV relativeFrom="paragraph">
            <wp:posOffset>162221</wp:posOffset>
          </wp:positionV>
          <wp:extent cx="5022850" cy="1114425"/>
          <wp:effectExtent l="0" t="0" r="6350" b="9525"/>
          <wp:wrapNone/>
          <wp:docPr id="4" name="obrázek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 preferRelativeResize="0"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285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D5"/>
    <w:rsid w:val="00074956"/>
    <w:rsid w:val="000F6D68"/>
    <w:rsid w:val="00101E41"/>
    <w:rsid w:val="0013487D"/>
    <w:rsid w:val="002D133A"/>
    <w:rsid w:val="002F7909"/>
    <w:rsid w:val="003274BD"/>
    <w:rsid w:val="003B5F88"/>
    <w:rsid w:val="003D73C1"/>
    <w:rsid w:val="0043404A"/>
    <w:rsid w:val="00482863"/>
    <w:rsid w:val="004D42DE"/>
    <w:rsid w:val="00504404"/>
    <w:rsid w:val="0057153D"/>
    <w:rsid w:val="005E101A"/>
    <w:rsid w:val="006272E0"/>
    <w:rsid w:val="00813475"/>
    <w:rsid w:val="009D32D5"/>
    <w:rsid w:val="009E286C"/>
    <w:rsid w:val="00AD293E"/>
    <w:rsid w:val="00B05B1C"/>
    <w:rsid w:val="00B603CD"/>
    <w:rsid w:val="00C31A62"/>
    <w:rsid w:val="00C61C6E"/>
    <w:rsid w:val="00C7017C"/>
    <w:rsid w:val="00D06812"/>
    <w:rsid w:val="00F236D5"/>
    <w:rsid w:val="00FB473C"/>
    <w:rsid w:val="0D530054"/>
    <w:rsid w:val="24E81185"/>
    <w:rsid w:val="2A3314FC"/>
    <w:rsid w:val="2CF10DF2"/>
    <w:rsid w:val="3C67FBBC"/>
    <w:rsid w:val="4E2C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39EC26"/>
  <w15:chartTrackingRefBased/>
  <w15:docId w15:val="{3A64C2AE-F4C4-D946-990B-3213F2467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  <w:rPr>
      <w:rFonts w:eastAsiaTheme="minorEastAsia"/>
    </w:rPr>
  </w:style>
  <w:style w:type="paragraph" w:customStyle="1" w:styleId="x6">
    <w:name w:val="x6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7">
    <w:name w:val="x7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8">
    <w:name w:val="x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9">
    <w:name w:val="x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0">
    <w:name w:val="x10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1">
    <w:name w:val="x1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2">
    <w:name w:val="x1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3">
    <w:name w:val="x13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4">
    <w:name w:val="x14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15">
    <w:name w:val="x1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</w:rPr>
  </w:style>
  <w:style w:type="paragraph" w:customStyle="1" w:styleId="x16">
    <w:name w:val="x16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7">
    <w:name w:val="x17"/>
    <w:basedOn w:val="Normln"/>
    <w:pPr>
      <w:spacing w:before="100" w:beforeAutospacing="1" w:after="100" w:afterAutospacing="1"/>
      <w:jc w:val="right"/>
      <w:textAlignment w:val="top"/>
    </w:pPr>
    <w:rPr>
      <w:rFonts w:ascii="Calibri" w:eastAsiaTheme="minorEastAsia" w:hAnsi="Calibri" w:cs="Calibri"/>
      <w:i/>
      <w:iCs/>
      <w:color w:val="000000"/>
    </w:rPr>
  </w:style>
  <w:style w:type="paragraph" w:customStyle="1" w:styleId="x18">
    <w:name w:val="x18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9">
    <w:name w:val="x19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20">
    <w:name w:val="x20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1">
    <w:name w:val="x1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</w:rPr>
  </w:style>
  <w:style w:type="paragraph" w:customStyle="1" w:styleId="x2">
    <w:name w:val="x2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b/>
      <w:bCs/>
      <w:color w:val="000000"/>
      <w:sz w:val="28"/>
      <w:szCs w:val="28"/>
    </w:rPr>
  </w:style>
  <w:style w:type="paragraph" w:customStyle="1" w:styleId="x4">
    <w:name w:val="x4"/>
    <w:basedOn w:val="Normln"/>
    <w:pPr>
      <w:spacing w:before="100" w:beforeAutospacing="1" w:after="100" w:afterAutospacing="1"/>
      <w:jc w:val="center"/>
      <w:textAlignment w:val="top"/>
    </w:pPr>
    <w:rPr>
      <w:rFonts w:ascii="Calibri" w:eastAsiaTheme="minorEastAsia" w:hAnsi="Calibri" w:cs="Calibri"/>
      <w:b/>
      <w:bCs/>
      <w:color w:val="000000"/>
      <w:sz w:val="34"/>
      <w:szCs w:val="34"/>
    </w:rPr>
  </w:style>
  <w:style w:type="paragraph" w:customStyle="1" w:styleId="x5">
    <w:name w:val="x5"/>
    <w:basedOn w:val="Normln"/>
    <w:pPr>
      <w:spacing w:before="100" w:beforeAutospacing="1" w:after="100" w:afterAutospacing="1"/>
      <w:textAlignment w:val="top"/>
    </w:pPr>
    <w:rPr>
      <w:rFonts w:ascii="Calibri" w:eastAsiaTheme="minorEastAsia" w:hAnsi="Calibri" w:cs="Calibri"/>
      <w:color w:val="000000"/>
      <w:sz w:val="28"/>
      <w:szCs w:val="28"/>
    </w:rPr>
  </w:style>
  <w:style w:type="paragraph" w:styleId="Normlnweb">
    <w:name w:val="Normal (Web)"/>
    <w:basedOn w:val="Normln"/>
    <w:uiPriority w:val="99"/>
    <w:unhideWhenUsed/>
    <w:pPr>
      <w:spacing w:before="100" w:beforeAutospacing="1" w:after="100" w:afterAutospacing="1"/>
    </w:pPr>
    <w:rPr>
      <w:rFonts w:eastAsiaTheme="minorEastAsia"/>
    </w:rPr>
  </w:style>
  <w:style w:type="character" w:customStyle="1" w:styleId="x41">
    <w:name w:val="x41"/>
    <w:basedOn w:val="Standardnpsmoodstavce"/>
    <w:rPr>
      <w:rFonts w:ascii="Calibri" w:hAnsi="Calibri" w:cs="Calibri" w:hint="default"/>
      <w:b/>
      <w:bCs/>
      <w:color w:val="000000"/>
      <w:sz w:val="34"/>
      <w:szCs w:val="34"/>
    </w:rPr>
  </w:style>
  <w:style w:type="character" w:customStyle="1" w:styleId="x51">
    <w:name w:val="x51"/>
    <w:basedOn w:val="Standardnpsmoodstavce"/>
    <w:rPr>
      <w:rFonts w:ascii="Calibri" w:hAnsi="Calibri" w:cs="Calibri" w:hint="default"/>
      <w:color w:val="000000"/>
      <w:sz w:val="28"/>
      <w:szCs w:val="28"/>
    </w:rPr>
  </w:style>
  <w:style w:type="character" w:customStyle="1" w:styleId="x61">
    <w:name w:val="x6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201">
    <w:name w:val="x2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71">
    <w:name w:val="x7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91">
    <w:name w:val="x19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81">
    <w:name w:val="x8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81">
    <w:name w:val="x18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91">
    <w:name w:val="x9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01">
    <w:name w:val="x101"/>
    <w:basedOn w:val="Standardnpsmoodstavce"/>
    <w:rPr>
      <w:rFonts w:ascii="Calibri" w:hAnsi="Calibri" w:cs="Calibri" w:hint="default"/>
      <w:b/>
      <w:bCs/>
      <w:color w:val="000000"/>
      <w:sz w:val="28"/>
      <w:szCs w:val="28"/>
    </w:rPr>
  </w:style>
  <w:style w:type="character" w:customStyle="1" w:styleId="x111">
    <w:name w:val="x11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21">
    <w:name w:val="x12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51">
    <w:name w:val="x151"/>
    <w:basedOn w:val="Standardnpsmoodstavce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x131">
    <w:name w:val="x13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61">
    <w:name w:val="x16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character" w:customStyle="1" w:styleId="x141">
    <w:name w:val="x141"/>
    <w:basedOn w:val="Standardnpsmoodstavce"/>
    <w:rPr>
      <w:rFonts w:ascii="Calibri" w:hAnsi="Calibri" w:cs="Calibri" w:hint="default"/>
      <w:color w:val="000000"/>
      <w:sz w:val="24"/>
      <w:szCs w:val="24"/>
    </w:rPr>
  </w:style>
  <w:style w:type="character" w:customStyle="1" w:styleId="x171">
    <w:name w:val="x171"/>
    <w:basedOn w:val="Standardnpsmoodstavce"/>
    <w:rPr>
      <w:rFonts w:ascii="Calibri" w:hAnsi="Calibri" w:cs="Calibri" w:hint="default"/>
      <w:i/>
      <w:iCs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06812"/>
    <w:rPr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D0681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068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rochazka/Downloads/Maturitni&#769;%20pra&#769;ce%20s%20obhajobou%20-%20zada&#769;ni&#769;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abef9f-ac4a-4a5b-a3f7-79864991023c" xsi:nil="true"/>
    <lcf76f155ced4ddcb4097134ff3c332f xmlns="ea3eaef5-8710-4dd6-a7ba-80af09552d7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F28B2EBF6288D4991B19D2FD6D54FB7" ma:contentTypeVersion="14" ma:contentTypeDescription="Vytvoří nový dokument" ma:contentTypeScope="" ma:versionID="4222f1a003b881fac5867830680bdee9">
  <xsd:schema xmlns:xsd="http://www.w3.org/2001/XMLSchema" xmlns:xs="http://www.w3.org/2001/XMLSchema" xmlns:p="http://schemas.microsoft.com/office/2006/metadata/properties" xmlns:ns2="ea3eaef5-8710-4dd6-a7ba-80af09552d7e" xmlns:ns3="f6abef9f-ac4a-4a5b-a3f7-79864991023c" targetNamespace="http://schemas.microsoft.com/office/2006/metadata/properties" ma:root="true" ma:fieldsID="f1902d51e5274d18e6489b41a7097fc6" ns2:_="" ns3:_="">
    <xsd:import namespace="ea3eaef5-8710-4dd6-a7ba-80af09552d7e"/>
    <xsd:import namespace="f6abef9f-ac4a-4a5b-a3f7-798649910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eaef5-8710-4dd6-a7ba-80af09552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f2407e5e-56c9-4ff1-8004-0e5605a70e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abef9f-ac4a-4a5b-a3f7-79864991023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848147-d211-4149-b2d8-3c3b80ca3768}" ma:internalName="TaxCatchAll" ma:showField="CatchAllData" ma:web="f6abef9f-ac4a-4a5b-a3f7-798649910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F8D6CD-ABBD-405A-8D63-94413270EF90}">
  <ds:schemaRefs>
    <ds:schemaRef ds:uri="http://schemas.microsoft.com/office/2006/metadata/properties"/>
    <ds:schemaRef ds:uri="http://schemas.microsoft.com/office/infopath/2007/PartnerControls"/>
    <ds:schemaRef ds:uri="f6abef9f-ac4a-4a5b-a3f7-79864991023c"/>
    <ds:schemaRef ds:uri="ea3eaef5-8710-4dd6-a7ba-80af09552d7e"/>
  </ds:schemaRefs>
</ds:datastoreItem>
</file>

<file path=customXml/itemProps2.xml><?xml version="1.0" encoding="utf-8"?>
<ds:datastoreItem xmlns:ds="http://schemas.openxmlformats.org/officeDocument/2006/customXml" ds:itemID="{4023A0D2-B952-4DF1-B9BC-AD148CA09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eaef5-8710-4dd6-a7ba-80af09552d7e"/>
    <ds:schemaRef ds:uri="f6abef9f-ac4a-4a5b-a3f7-798649910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3D3EEF-0A23-425E-A6CD-9F4F13A72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Maturitní práce s obhajobou - zadání.dotx</Template>
  <TotalTime>1</TotalTime>
  <Pages>1</Pages>
  <Words>86</Words>
  <Characters>511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Procházka</dc:creator>
  <cp:keywords/>
  <dc:description/>
  <cp:lastModifiedBy>Nuhlíček Josef, Bc.</cp:lastModifiedBy>
  <cp:revision>5</cp:revision>
  <dcterms:created xsi:type="dcterms:W3CDTF">2025-01-25T06:22:00Z</dcterms:created>
  <dcterms:modified xsi:type="dcterms:W3CDTF">2025-02-07T08:27:00Z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95e2b4-0f8e-4cbf-aa10-277dd15bd20e_Enabled">
    <vt:lpwstr>true</vt:lpwstr>
  </property>
  <property fmtid="{D5CDD505-2E9C-101B-9397-08002B2CF9AE}" pid="3" name="MSIP_Label_2795e2b4-0f8e-4cbf-aa10-277dd15bd20e_SetDate">
    <vt:lpwstr>2023-10-03T10:07:42Z</vt:lpwstr>
  </property>
  <property fmtid="{D5CDD505-2E9C-101B-9397-08002B2CF9AE}" pid="4" name="MSIP_Label_2795e2b4-0f8e-4cbf-aa10-277dd15bd20e_Method">
    <vt:lpwstr>Standard</vt:lpwstr>
  </property>
  <property fmtid="{D5CDD505-2E9C-101B-9397-08002B2CF9AE}" pid="5" name="MSIP_Label_2795e2b4-0f8e-4cbf-aa10-277dd15bd20e_Name">
    <vt:lpwstr>Veřejná data</vt:lpwstr>
  </property>
  <property fmtid="{D5CDD505-2E9C-101B-9397-08002B2CF9AE}" pid="6" name="MSIP_Label_2795e2b4-0f8e-4cbf-aa10-277dd15bd20e_SiteId">
    <vt:lpwstr>8ce256e3-27dd-4479-a5ab-f548772a5eed</vt:lpwstr>
  </property>
  <property fmtid="{D5CDD505-2E9C-101B-9397-08002B2CF9AE}" pid="7" name="MSIP_Label_2795e2b4-0f8e-4cbf-aa10-277dd15bd20e_ActionId">
    <vt:lpwstr>2edc8b36-c610-4c34-abd7-66de337affb2</vt:lpwstr>
  </property>
  <property fmtid="{D5CDD505-2E9C-101B-9397-08002B2CF9AE}" pid="8" name="MSIP_Label_2795e2b4-0f8e-4cbf-aa10-277dd15bd20e_ContentBits">
    <vt:lpwstr>0</vt:lpwstr>
  </property>
  <property fmtid="{D5CDD505-2E9C-101B-9397-08002B2CF9AE}" pid="9" name="ContentTypeId">
    <vt:lpwstr>0x0101005F28B2EBF6288D4991B19D2FD6D54FB7</vt:lpwstr>
  </property>
  <property fmtid="{D5CDD505-2E9C-101B-9397-08002B2CF9AE}" pid="10" name="MediaServiceImageTags">
    <vt:lpwstr/>
  </property>
</Properties>
</file>